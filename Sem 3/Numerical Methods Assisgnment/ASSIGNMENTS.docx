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1F" w:rsidRDefault="0086668A">
      <w:pPr>
        <w:pStyle w:val="Title"/>
      </w:pPr>
      <w:bookmarkStart w:id="0" w:name="_GoBack"/>
      <w:bookmarkEnd w:id="0"/>
      <w:r>
        <w:t>LaB Assignments</w:t>
      </w:r>
    </w:p>
    <w:p w:rsidR="00770D1F" w:rsidRDefault="0086668A" w:rsidP="0086668A">
      <w:pPr>
        <w:pStyle w:val="Subtitle"/>
        <w:spacing w:before="60" w:after="360" w:line="240" w:lineRule="auto"/>
        <w:contextualSpacing/>
      </w:pPr>
      <w:r>
        <w:t>ram sarkar</w:t>
      </w:r>
      <w:r>
        <w:t> | Numerical methods</w:t>
      </w:r>
      <w:r>
        <w:t> | monday 2:30pm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udent Name"/>
      </w:tblPr>
      <w:tblGrid>
        <w:gridCol w:w="1621"/>
        <w:gridCol w:w="8027"/>
      </w:tblGrid>
      <w:tr w:rsidR="00770D1F">
        <w:tc>
          <w:tcPr>
            <w:tcW w:w="840" w:type="pct"/>
            <w:vAlign w:val="bottom"/>
          </w:tcPr>
          <w:p w:rsidR="00770D1F" w:rsidRDefault="0086668A">
            <w:pPr>
              <w:pStyle w:val="Name"/>
              <w:rPr>
                <w:caps/>
              </w:rPr>
            </w:pPr>
            <w:r>
              <w:rPr>
                <w:caps/>
              </w:rPr>
              <w:t>S</w:t>
            </w:r>
            <w:r>
              <w:rPr>
                <w:caps/>
              </w:rPr>
              <w:t xml:space="preserve">TUDENT </w:t>
            </w:r>
            <w:r>
              <w:t>NAME</w:t>
            </w:r>
            <w:r>
              <w:rPr>
                <w:caps/>
              </w:rPr>
              <w:t>:</w:t>
            </w:r>
          </w:p>
        </w:tc>
        <w:tc>
          <w:tcPr>
            <w:tcW w:w="4160" w:type="pct"/>
            <w:tcBorders>
              <w:bottom w:val="single" w:sz="4" w:space="0" w:color="A6A6A6" w:themeColor="background1" w:themeShade="A6"/>
            </w:tcBorders>
            <w:vAlign w:val="bottom"/>
          </w:tcPr>
          <w:p w:rsidR="00770D1F" w:rsidRDefault="0086668A">
            <w:pPr>
              <w:pStyle w:val="Name"/>
            </w:pPr>
            <w:r>
              <w:t>Aishik Pyne</w:t>
            </w:r>
          </w:p>
        </w:tc>
      </w:tr>
    </w:tbl>
    <w:p w:rsidR="00770D1F" w:rsidRDefault="00770D1F"/>
    <w:tbl>
      <w:tblPr>
        <w:tblStyle w:val="TaskListTable"/>
        <w:tblW w:w="5000" w:type="pct"/>
        <w:tblLook w:val="04A0" w:firstRow="1" w:lastRow="0" w:firstColumn="1" w:lastColumn="0" w:noHBand="0" w:noVBand="1"/>
        <w:tblDescription w:val="Task list"/>
      </w:tblPr>
      <w:tblGrid>
        <w:gridCol w:w="5759"/>
        <w:gridCol w:w="1583"/>
        <w:gridCol w:w="1151"/>
        <w:gridCol w:w="1145"/>
      </w:tblGrid>
      <w:tr w:rsidR="00770D1F" w:rsidTr="00770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88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bottom"/>
          </w:tcPr>
          <w:p w:rsidR="00770D1F" w:rsidRDefault="0086668A">
            <w:pPr>
              <w:jc w:val="left"/>
            </w:pPr>
            <w:r>
              <w:t>Task</w:t>
            </w:r>
          </w:p>
        </w:tc>
        <w:tc>
          <w:tcPr>
            <w:tcW w:w="821" w:type="pct"/>
            <w:tcBorders>
              <w:bottom w:val="single" w:sz="4" w:space="0" w:color="FFFFFF" w:themeColor="background1"/>
            </w:tcBorders>
            <w:vAlign w:val="bottom"/>
          </w:tcPr>
          <w:p w:rsidR="00770D1F" w:rsidRDefault="0086668A">
            <w:r>
              <w:t>Due Date</w:t>
            </w:r>
          </w:p>
        </w:tc>
        <w:tc>
          <w:tcPr>
            <w:tcW w:w="597" w:type="pct"/>
            <w:tcBorders>
              <w:bottom w:val="single" w:sz="4" w:space="0" w:color="FFFFFF" w:themeColor="background1"/>
            </w:tcBorders>
            <w:vAlign w:val="bottom"/>
          </w:tcPr>
          <w:p w:rsidR="00770D1F" w:rsidRDefault="0086668A">
            <w:r>
              <w:t>Done</w:t>
            </w:r>
          </w:p>
        </w:tc>
        <w:tc>
          <w:tcPr>
            <w:tcW w:w="594" w:type="pct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:rsidR="00770D1F" w:rsidRDefault="0086668A">
            <w:r>
              <w:t>Initials</w:t>
            </w:r>
          </w:p>
        </w:tc>
      </w:tr>
      <w:tr w:rsidR="00770D1F" w:rsidTr="0077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8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6668A" w:rsidRDefault="0086668A" w:rsidP="0086668A">
            <w:r>
              <w:t>ASSIGNMENT 1</w:t>
            </w:r>
          </w:p>
          <w:p w:rsidR="0086668A" w:rsidRDefault="0086668A" w:rsidP="0086668A"/>
          <w:p w:rsidR="0086668A" w:rsidRDefault="0086668A" w:rsidP="0086668A">
            <w:r>
              <w:t>Develop</w:t>
            </w:r>
            <w:r>
              <w:t xml:space="preserve"> a C program to implement bisection </w:t>
            </w:r>
            <w:r>
              <w:t>method. Test</w:t>
            </w:r>
            <w:r>
              <w:t xml:space="preserve"> your program to find a root of following equation</w:t>
            </w:r>
          </w:p>
          <w:p w:rsidR="0086668A" w:rsidRDefault="0086668A" w:rsidP="0086668A">
            <w:r>
              <w:tab/>
            </w:r>
            <w:r>
              <w:t>X*</w:t>
            </w:r>
            <w:r>
              <w:t>Sin(x) + cos(x)=0; x in (</w:t>
            </w:r>
            <w:r>
              <w:t>0, Pi</w:t>
            </w:r>
            <w:r>
              <w:t>)</w:t>
            </w:r>
          </w:p>
          <w:p w:rsidR="0086668A" w:rsidRDefault="0086668A" w:rsidP="0086668A">
            <w:r>
              <w:tab/>
              <w:t>T</w:t>
            </w:r>
            <w:r>
              <w:t xml:space="preserve">he solution needs to be correct </w:t>
            </w:r>
            <w:r>
              <w:t>up to</w:t>
            </w:r>
            <w:r>
              <w:t xml:space="preserve"> 6th place after decimal </w:t>
            </w:r>
            <w:r>
              <w:t>point. Display</w:t>
            </w:r>
            <w:r>
              <w:t xml:space="preserve"> the output in a tabular form with the following info.</w:t>
            </w:r>
          </w:p>
          <w:p w:rsidR="0086668A" w:rsidRDefault="0086668A" w:rsidP="0086668A">
            <w:pPr>
              <w:pStyle w:val="ListParagraph"/>
              <w:numPr>
                <w:ilvl w:val="0"/>
                <w:numId w:val="1"/>
              </w:numPr>
              <w:jc w:val="left"/>
            </w:pPr>
            <w:proofErr w:type="spellStart"/>
            <w:r>
              <w:t>i</w:t>
            </w:r>
            <w:proofErr w:type="spellEnd"/>
            <w:r>
              <w:t xml:space="preserve"> (iteration count)</w:t>
            </w:r>
          </w:p>
          <w:p w:rsidR="0086668A" w:rsidRDefault="0086668A" w:rsidP="0086668A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a</w:t>
            </w:r>
            <w:r>
              <w:t xml:space="preserve"> </w:t>
            </w:r>
            <w:r>
              <w:t>(lower bound of interval in which the root is such)</w:t>
            </w:r>
          </w:p>
          <w:p w:rsidR="0086668A" w:rsidRDefault="0086668A" w:rsidP="0086668A">
            <w:pPr>
              <w:pStyle w:val="ListParagraph"/>
              <w:numPr>
                <w:ilvl w:val="0"/>
                <w:numId w:val="1"/>
              </w:numPr>
              <w:jc w:val="left"/>
            </w:pPr>
            <w:proofErr w:type="gramStart"/>
            <w:r>
              <w:t>b(</w:t>
            </w:r>
            <w:proofErr w:type="gramEnd"/>
            <w:r>
              <w:t>lower bound)</w:t>
            </w:r>
          </w:p>
          <w:p w:rsidR="0086668A" w:rsidRDefault="0086668A" w:rsidP="0086668A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m (</w:t>
            </w:r>
            <w:proofErr w:type="spellStart"/>
            <w:r>
              <w:t>mid point</w:t>
            </w:r>
            <w:proofErr w:type="spellEnd"/>
            <w:r>
              <w:t>)</w:t>
            </w:r>
          </w:p>
          <w:p w:rsidR="0086668A" w:rsidRDefault="0086668A" w:rsidP="0086668A">
            <w:pPr>
              <w:pStyle w:val="ListParagraph"/>
              <w:numPr>
                <w:ilvl w:val="0"/>
                <w:numId w:val="1"/>
              </w:numPr>
              <w:jc w:val="left"/>
            </w:pPr>
            <w:proofErr w:type="gramStart"/>
            <w:r>
              <w:t>fa(</w:t>
            </w:r>
            <w:proofErr w:type="gramEnd"/>
            <w:r>
              <w:t>)</w:t>
            </w:r>
          </w:p>
          <w:p w:rsidR="0086668A" w:rsidRDefault="0086668A" w:rsidP="0086668A">
            <w:pPr>
              <w:pStyle w:val="ListParagraph"/>
              <w:numPr>
                <w:ilvl w:val="0"/>
                <w:numId w:val="1"/>
              </w:numPr>
              <w:jc w:val="left"/>
            </w:pPr>
            <w:proofErr w:type="gramStart"/>
            <w:r>
              <w:t>fb(</w:t>
            </w:r>
            <w:proofErr w:type="gramEnd"/>
            <w:r>
              <w:t>)</w:t>
            </w:r>
          </w:p>
          <w:p w:rsidR="0086668A" w:rsidRDefault="0086668A" w:rsidP="0086668A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e(epsilon)</w:t>
            </w:r>
          </w:p>
          <w:p w:rsidR="0086668A" w:rsidRDefault="0086668A" w:rsidP="0086668A">
            <w:pPr>
              <w:pStyle w:val="ListParagraph"/>
              <w:numPr>
                <w:ilvl w:val="0"/>
                <w:numId w:val="1"/>
              </w:numPr>
              <w:jc w:val="left"/>
            </w:pPr>
            <w:proofErr w:type="spellStart"/>
            <w:r>
              <w:t>O.c</w:t>
            </w:r>
            <w:proofErr w:type="spellEnd"/>
            <w:r>
              <w:t>(order of convergence)</w:t>
            </w:r>
          </w:p>
          <w:p w:rsidR="0086668A" w:rsidRDefault="0086668A" w:rsidP="0086668A">
            <w:r>
              <w:tab/>
              <w:t xml:space="preserve">Modify the above program to implement the method of false position on the same equation. Make a </w:t>
            </w:r>
            <w:r>
              <w:t>comparative</w:t>
            </w:r>
            <w:r>
              <w:t xml:space="preserve"> </w:t>
            </w:r>
            <w:r>
              <w:t>assessment</w:t>
            </w:r>
            <w:r>
              <w:t xml:space="preserve"> of the 2 methods </w:t>
            </w:r>
            <w:r>
              <w:t>on</w:t>
            </w:r>
            <w:r>
              <w:t xml:space="preserve"> the basis of the results you obtain</w:t>
            </w:r>
          </w:p>
          <w:p w:rsidR="00770D1F" w:rsidRDefault="0086668A" w:rsidP="0086668A">
            <w:pPr>
              <w:jc w:val="left"/>
            </w:pPr>
            <w:r>
              <w:tab/>
            </w:r>
          </w:p>
        </w:tc>
        <w:sdt>
          <w:sdtPr>
            <w:id w:val="-1874144441"/>
            <w:placeholder>
              <w:docPart w:val="BF75A969A8894A549F2DDF60B5085699"/>
            </w:placeholder>
            <w:date w:fullDate="2016-07-18T00:00:00Z">
              <w:dateFormat w:val="MMMM 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1" w:type="pct"/>
                <w:tcBorders>
                  <w:top w:val="single" w:sz="4" w:space="0" w:color="FFFFFF" w:themeColor="background1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70D1F" w:rsidRDefault="0086668A">
                <w:r>
                  <w:t>July 18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030891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  <w:tcBorders>
                  <w:top w:val="single" w:sz="4" w:space="0" w:color="FFFFFF" w:themeColor="background1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70D1F" w:rsidRDefault="0086668A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70D1F" w:rsidRDefault="00770D1F"/>
        </w:tc>
      </w:tr>
      <w:tr w:rsidR="00770D1F" w:rsidTr="0077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70D1F" w:rsidRDefault="00770D1F">
            <w:pPr>
              <w:jc w:val="left"/>
            </w:pPr>
          </w:p>
        </w:tc>
        <w:sdt>
          <w:sdtPr>
            <w:id w:val="-1339387952"/>
            <w:placeholder>
              <w:docPart w:val="BF75A969A8894A549F2DDF60B5085699"/>
            </w:placeholder>
            <w:showingPlcHdr/>
            <w15:appearance w15:val="hidden"/>
            <w:date>
              <w:dateFormat w:val="MMMM 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70D1F" w:rsidRDefault="0086668A">
                <w:r>
                  <w:t>[Date]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20155591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70D1F" w:rsidRDefault="0086668A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70D1F" w:rsidRDefault="00770D1F"/>
        </w:tc>
      </w:tr>
      <w:tr w:rsidR="00770D1F" w:rsidTr="0077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70D1F" w:rsidRDefault="00770D1F">
            <w:pPr>
              <w:jc w:val="left"/>
            </w:pPr>
          </w:p>
        </w:tc>
        <w:sdt>
          <w:sdtPr>
            <w:id w:val="-674967285"/>
            <w:placeholder>
              <w:docPart w:val="BF75A969A8894A549F2DDF60B5085699"/>
            </w:placeholder>
            <w:showingPlcHdr/>
            <w15:appearance w15:val="hidden"/>
            <w:date>
              <w:dateFormat w:val="MMMM 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70D1F" w:rsidRDefault="0086668A">
                <w:r>
                  <w:t>[Date]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3628291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70D1F" w:rsidRDefault="0086668A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70D1F" w:rsidRDefault="00770D1F"/>
        </w:tc>
      </w:tr>
      <w:tr w:rsidR="00770D1F" w:rsidTr="0077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70D1F" w:rsidRDefault="00770D1F">
            <w:pPr>
              <w:jc w:val="left"/>
            </w:pPr>
          </w:p>
        </w:tc>
        <w:sdt>
          <w:sdtPr>
            <w:id w:val="1730351104"/>
            <w:placeholder>
              <w:docPart w:val="BF75A969A8894A549F2DDF60B5085699"/>
            </w:placeholder>
            <w:showingPlcHdr/>
            <w15:appearance w15:val="hidden"/>
            <w:date>
              <w:dateFormat w:val="MMMM 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70D1F" w:rsidRDefault="0086668A">
                <w:r>
                  <w:t>[Date]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7078390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70D1F" w:rsidRDefault="0086668A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70D1F" w:rsidRDefault="00770D1F"/>
        </w:tc>
      </w:tr>
      <w:tr w:rsidR="00770D1F" w:rsidTr="0077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70D1F" w:rsidRDefault="00770D1F">
            <w:pPr>
              <w:jc w:val="left"/>
            </w:pPr>
          </w:p>
        </w:tc>
        <w:sdt>
          <w:sdtPr>
            <w:id w:val="1572385673"/>
            <w:placeholder>
              <w:docPart w:val="BF75A969A8894A549F2DDF60B5085699"/>
            </w:placeholder>
            <w:showingPlcHdr/>
            <w15:appearance w15:val="hidden"/>
            <w:date>
              <w:dateFormat w:val="MMMM 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70D1F" w:rsidRDefault="0086668A">
                <w:r>
                  <w:t>[Date]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917484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70D1F" w:rsidRDefault="0086668A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70D1F" w:rsidRDefault="00770D1F"/>
        </w:tc>
      </w:tr>
      <w:tr w:rsidR="00770D1F" w:rsidTr="0077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70D1F" w:rsidRDefault="00770D1F">
            <w:pPr>
              <w:jc w:val="left"/>
            </w:pPr>
          </w:p>
        </w:tc>
        <w:sdt>
          <w:sdtPr>
            <w:id w:val="-884402817"/>
            <w:placeholder>
              <w:docPart w:val="BF75A969A8894A549F2DDF60B5085699"/>
            </w:placeholder>
            <w:showingPlcHdr/>
            <w15:appearance w15:val="hidden"/>
            <w:date>
              <w:dateFormat w:val="MMMM 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70D1F" w:rsidRDefault="0086668A">
                <w:r>
                  <w:t>[Date]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01156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70D1F" w:rsidRDefault="0086668A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70D1F" w:rsidRDefault="00770D1F"/>
        </w:tc>
      </w:tr>
      <w:tr w:rsidR="00770D1F" w:rsidTr="0077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70D1F" w:rsidRDefault="00770D1F">
            <w:pPr>
              <w:jc w:val="left"/>
            </w:pPr>
          </w:p>
        </w:tc>
        <w:sdt>
          <w:sdtPr>
            <w:id w:val="-131559253"/>
            <w:placeholder>
              <w:docPart w:val="BF75A969A8894A549F2DDF60B5085699"/>
            </w:placeholder>
            <w:showingPlcHdr/>
            <w15:appearance w15:val="hidden"/>
            <w:date>
              <w:dateFormat w:val="MMMM 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70D1F" w:rsidRDefault="0086668A">
                <w:r>
                  <w:t>[Date]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4461981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70D1F" w:rsidRDefault="0086668A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70D1F" w:rsidRDefault="00770D1F"/>
        </w:tc>
      </w:tr>
      <w:tr w:rsidR="00770D1F" w:rsidTr="0077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70D1F" w:rsidRDefault="00770D1F">
            <w:pPr>
              <w:jc w:val="left"/>
            </w:pPr>
          </w:p>
        </w:tc>
        <w:sdt>
          <w:sdtPr>
            <w:id w:val="1510711817"/>
            <w:placeholder>
              <w:docPart w:val="BF75A969A8894A549F2DDF60B5085699"/>
            </w:placeholder>
            <w:showingPlcHdr/>
            <w15:appearance w15:val="hidden"/>
            <w:date>
              <w:dateFormat w:val="MMMM 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70D1F" w:rsidRDefault="0086668A">
                <w:r>
                  <w:t>[Date]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17323765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70D1F" w:rsidRDefault="0086668A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70D1F" w:rsidRDefault="00770D1F"/>
        </w:tc>
      </w:tr>
      <w:tr w:rsidR="00770D1F" w:rsidTr="0077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70D1F" w:rsidRDefault="00770D1F">
            <w:pPr>
              <w:jc w:val="left"/>
            </w:pPr>
          </w:p>
        </w:tc>
        <w:sdt>
          <w:sdtPr>
            <w:id w:val="-341236509"/>
            <w:placeholder>
              <w:docPart w:val="BF75A969A8894A549F2DDF60B5085699"/>
            </w:placeholder>
            <w:showingPlcHdr/>
            <w15:appearance w15:val="hidden"/>
            <w:date>
              <w:dateFormat w:val="MMMM 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70D1F" w:rsidRDefault="0086668A">
                <w:r>
                  <w:t>[Date]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4254595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70D1F" w:rsidRDefault="0086668A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70D1F" w:rsidRDefault="00770D1F"/>
        </w:tc>
      </w:tr>
      <w:sdt>
        <w:sdtPr>
          <w:id w:val="818924933"/>
          <w15:repeatingSection/>
        </w:sdtPr>
        <w:sdtEndPr/>
        <w:sdtContent>
          <w:sdt>
            <w:sdtPr>
              <w:id w:val="-331144640"/>
              <w:placeholder>
                <w:docPart w:val="0DB4435F2D1E4146A9F7F38A9FBEDFD9"/>
              </w:placeholder>
              <w15:repeatingSectionItem/>
            </w:sdtPr>
            <w:sdtEndPr/>
            <w:sdtContent>
              <w:tr w:rsidR="00770D1F" w:rsidTr="00770D1F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2988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770D1F" w:rsidRDefault="00770D1F">
                    <w:pPr>
                      <w:jc w:val="left"/>
                    </w:pPr>
                  </w:p>
                </w:tc>
                <w:sdt>
                  <w:sdtPr>
                    <w:id w:val="1911575090"/>
                    <w:placeholder>
                      <w:docPart w:val="BF75A969A8894A549F2DDF60B5085699"/>
                    </w:placeholder>
                    <w:showingPlcHdr/>
                    <w:date>
                      <w:dateFormat w:val="MMMM d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21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770D1F" w:rsidRDefault="0086668A">
                        <w:r>
                          <w:t>[Date]</w:t>
                        </w:r>
                      </w:p>
                    </w:tc>
                  </w:sdtContent>
                </w:sdt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731067688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597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770D1F" w:rsidRDefault="0086668A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59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770D1F" w:rsidRDefault="00770D1F"/>
                </w:tc>
              </w:tr>
            </w:sdtContent>
          </w:sdt>
        </w:sdtContent>
      </w:sdt>
    </w:tbl>
    <w:p w:rsidR="00770D1F" w:rsidRDefault="00770D1F"/>
    <w:sectPr w:rsidR="00770D1F">
      <w:footerReference w:type="default" r:id="rId8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68A" w:rsidRDefault="0086668A">
      <w:pPr>
        <w:spacing w:after="0" w:line="240" w:lineRule="auto"/>
      </w:pPr>
      <w:r>
        <w:separator/>
      </w:r>
    </w:p>
  </w:endnote>
  <w:endnote w:type="continuationSeparator" w:id="0">
    <w:p w:rsidR="0086668A" w:rsidRDefault="0086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D1F" w:rsidRDefault="0086668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68A" w:rsidRDefault="0086668A">
      <w:pPr>
        <w:spacing w:after="0" w:line="240" w:lineRule="auto"/>
      </w:pPr>
      <w:r>
        <w:separator/>
      </w:r>
    </w:p>
  </w:footnote>
  <w:footnote w:type="continuationSeparator" w:id="0">
    <w:p w:rsidR="0086668A" w:rsidRDefault="00866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F7FCB"/>
    <w:multiLevelType w:val="hybridMultilevel"/>
    <w:tmpl w:val="2C96DFD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8A"/>
    <w:rsid w:val="00770D1F"/>
    <w:rsid w:val="0086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D7F6"/>
  <w15:chartTrackingRefBased/>
  <w15:docId w15:val="{62461D06-83EE-4F05-A74A-8EE0F9FF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86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hi\AppData\Roaming\Microsoft\Templates\Task%20assignment%20sheet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F75A969A8894A549F2DDF60B5085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BC90A-D3D0-43CD-857A-FEE2F653667C}"/>
      </w:docPartPr>
      <w:docPartBody>
        <w:p w:rsidR="00000000" w:rsidRDefault="00000000">
          <w:pPr>
            <w:pStyle w:val="BF75A969A8894A549F2DDF60B5085699"/>
          </w:pPr>
          <w:r>
            <w:t>[Date]</w:t>
          </w:r>
        </w:p>
      </w:docPartBody>
    </w:docPart>
    <w:docPart>
      <w:docPartPr>
        <w:name w:val="0DB4435F2D1E4146A9F7F38A9FBED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E1D55-092A-402A-AEF4-78180C81ADA8}"/>
      </w:docPartPr>
      <w:docPartBody>
        <w:p w:rsidR="00000000" w:rsidRDefault="00000000">
          <w:pPr>
            <w:pStyle w:val="0DB4435F2D1E4146A9F7F38A9FBEDFD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402717BDAE441FA18D939CF78D2ABA">
    <w:name w:val="B0402717BDAE441FA18D939CF78D2ABA"/>
  </w:style>
  <w:style w:type="paragraph" w:customStyle="1" w:styleId="7C3C1018C74247D9B26203AE7D93D7C3">
    <w:name w:val="7C3C1018C74247D9B26203AE7D93D7C3"/>
  </w:style>
  <w:style w:type="paragraph" w:customStyle="1" w:styleId="B5416CDB883A4920A5848570EA6A97B7">
    <w:name w:val="B5416CDB883A4920A5848570EA6A97B7"/>
  </w:style>
  <w:style w:type="paragraph" w:customStyle="1" w:styleId="14FF4D88EE6440BDBBCB94770493FF68">
    <w:name w:val="14FF4D88EE6440BDBBCB94770493FF68"/>
  </w:style>
  <w:style w:type="paragraph" w:customStyle="1" w:styleId="653246AB282C46A8AB59D7C9FBE61D3C">
    <w:name w:val="653246AB282C46A8AB59D7C9FBE61D3C"/>
  </w:style>
  <w:style w:type="paragraph" w:customStyle="1" w:styleId="BF75A969A8894A549F2DDF60B5085699">
    <w:name w:val="BF75A969A8894A549F2DDF60B50856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DB4435F2D1E4146A9F7F38A9FBEDFD9">
    <w:name w:val="0DB4435F2D1E4146A9F7F38A9FBEDF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(color).dotx</Template>
  <TotalTime>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Aishik Pyne</dc:creator>
  <cp:keywords/>
  <cp:lastModifiedBy>Aishik Pyne</cp:lastModifiedBy>
  <cp:revision>1</cp:revision>
  <dcterms:created xsi:type="dcterms:W3CDTF">2016-07-11T15:42:00Z</dcterms:created>
  <dcterms:modified xsi:type="dcterms:W3CDTF">2016-07-11T15:49:00Z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